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914FB" w14:textId="77777777" w:rsidR="00021C04" w:rsidRDefault="00714AA5"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784DCE6" wp14:editId="3F1B5D77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7800975" cy="10791825"/>
            <wp:effectExtent l="0" t="0" r="9525" b="9525"/>
            <wp:wrapNone/>
            <wp:docPr id="1" name="Imagen 1" descr="edific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792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021C04" w14:paraId="78B3A2EB" w14:textId="77777777" w:rsidTr="00745C53">
        <w:trPr>
          <w:trHeight w:val="14130"/>
        </w:trPr>
        <w:tc>
          <w:tcPr>
            <w:tcW w:w="12229" w:type="dxa"/>
          </w:tcPr>
          <w:p w14:paraId="1496CFEE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es-ES"/>
              </w:rPr>
              <mc:AlternateContent>
                <mc:Choice Requires="wpg">
                  <w:drawing>
                    <wp:inline distT="0" distB="0" distL="0" distR="0" wp14:anchorId="17DD6617" wp14:editId="23A23B40">
                      <wp:extent cx="6824820" cy="9410700"/>
                      <wp:effectExtent l="0" t="0" r="0" b="0"/>
                      <wp:docPr id="9" name="Grupo 9" descr="Título y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9410700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Cuadro de texto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2868D67" w14:textId="7D8BAFDF" w:rsidR="00D76AB2" w:rsidRPr="00F80F15" w:rsidRDefault="00F80F15" w:rsidP="00D76AB2">
                                    <w:pPr>
                                      <w:pStyle w:val="Ttulo1"/>
                                      <w:ind w:left="720"/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</w:pPr>
                                    <w:r w:rsidRPr="00F80F15"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t>Adrián Gómez</w:t>
                                    </w:r>
                                  </w:p>
                                  <w:p w14:paraId="72E6F033" w14:textId="388C5B83" w:rsidR="00F80F15" w:rsidRPr="00F80F15" w:rsidRDefault="00F80F15" w:rsidP="00F80F15">
                                    <w:pPr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</w:pPr>
                                    <w:r w:rsidRPr="00F80F15">
                                      <w:rPr>
                                        <w:rFonts w:ascii="Bahnschrift SemiBold SemiConden" w:hAnsi="Bahnschrift SemiBold SemiConden"/>
                                        <w:b/>
                                        <w:bCs/>
                                        <w:sz w:val="36"/>
                                        <w:szCs w:val="36"/>
                                      </w:rPr>
                                      <w:tab/>
                                      <w:t>Pau Tormo</w:t>
                                    </w:r>
                                  </w:p>
                                  <w:p w14:paraId="2EEBA506" w14:textId="305E9E29" w:rsidR="00D76AB2" w:rsidRPr="00F80F15" w:rsidRDefault="00D76AB2" w:rsidP="00D76AB2">
                                    <w:pPr>
                                      <w:pStyle w:val="Ttulo2"/>
                                      <w:ind w:left="720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F80F15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bidi="es-ES"/>
                                      </w:rPr>
                                      <w:t>Fecha</w:t>
                                    </w:r>
                                    <w:r w:rsidR="00F80F15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bidi="es-ES"/>
                                      </w:rPr>
                                      <w:t>: 10/5/2021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uadro de texto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4C959D5" w14:textId="73C5D625" w:rsidR="00D76AB2" w:rsidRPr="000B4502" w:rsidRDefault="00F80F15" w:rsidP="00104080">
                                    <w:pPr>
                                      <w:pStyle w:val="Ttulo"/>
                                      <w:ind w:left="0"/>
                                      <w:jc w:val="right"/>
                                    </w:pPr>
                                    <w:r>
                                      <w:rPr>
                                        <w:lang w:bidi="es-ES"/>
                                      </w:rPr>
                                      <w:t xml:space="preserve">Informe </w:t>
                                    </w:r>
                                    <w:r w:rsidR="00914EA5">
                                      <w:rPr>
                                        <w:lang w:bidi="es-ES"/>
                                      </w:rPr>
                                      <w:t>técnico</w:t>
                                    </w:r>
                                  </w:p>
                                  <w:p w14:paraId="1B881EDE" w14:textId="77777777" w:rsidR="00104080" w:rsidRDefault="00104080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61DA725B" w14:textId="77777777" w:rsidR="00F80F15" w:rsidRDefault="00F80F15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 xml:space="preserve">Batalla de </w:t>
                                    </w:r>
                                  </w:p>
                                  <w:p w14:paraId="5014DFFF" w14:textId="17137E21" w:rsidR="00D76AB2" w:rsidRPr="00745C53" w:rsidRDefault="00F80F15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lang w:bidi="es-ES"/>
                                      </w:rPr>
                                      <w:t>razas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DD6617" id="Grupo 9" o:spid="_x0000_s1026" alt="Título y texto&#10;" style="width:537.4pt;height:741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uadro de texto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72868D67" w14:textId="7D8BAFDF" w:rsidR="00D76AB2" w:rsidRPr="00F80F15" w:rsidRDefault="00F80F15" w:rsidP="00D76AB2">
                              <w:pPr>
                                <w:pStyle w:val="Ttulo1"/>
                                <w:ind w:left="720"/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F80F15"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color w:val="FFFFFF" w:themeColor="background1"/>
                                  <w:sz w:val="36"/>
                                  <w:szCs w:val="36"/>
                                </w:rPr>
                                <w:t>Adrián Gómez</w:t>
                              </w:r>
                            </w:p>
                            <w:p w14:paraId="72E6F033" w14:textId="388C5B83" w:rsidR="00F80F15" w:rsidRPr="00F80F15" w:rsidRDefault="00F80F15" w:rsidP="00F80F15">
                              <w:pPr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F80F15">
                                <w:rPr>
                                  <w:rFonts w:ascii="Bahnschrift SemiBold SemiConden" w:hAnsi="Bahnschrift SemiBold SemiConden"/>
                                  <w:b/>
                                  <w:bCs/>
                                  <w:sz w:val="36"/>
                                  <w:szCs w:val="36"/>
                                </w:rPr>
                                <w:tab/>
                                <w:t>Pau Tormo</w:t>
                              </w:r>
                            </w:p>
                            <w:p w14:paraId="2EEBA506" w14:textId="305E9E29" w:rsidR="00D76AB2" w:rsidRPr="00F80F15" w:rsidRDefault="00D76AB2" w:rsidP="00D76AB2">
                              <w:pPr>
                                <w:pStyle w:val="Ttulo2"/>
                                <w:ind w:left="720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F80F15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bidi="es-ES"/>
                                </w:rPr>
                                <w:t>Fecha</w:t>
                              </w:r>
                              <w:r w:rsidR="00F80F15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bidi="es-ES"/>
                                </w:rPr>
                                <w:t>: 10/5/2021</w:t>
                              </w:r>
                            </w:p>
                          </w:txbxContent>
                        </v:textbox>
                      </v:shape>
                      <v:shape id="Cuadro de texto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64C959D5" w14:textId="73C5D625" w:rsidR="00D76AB2" w:rsidRPr="000B4502" w:rsidRDefault="00F80F15" w:rsidP="00104080">
                              <w:pPr>
                                <w:pStyle w:val="Ttulo"/>
                                <w:ind w:left="0"/>
                                <w:jc w:val="right"/>
                              </w:pPr>
                              <w:r>
                                <w:rPr>
                                  <w:lang w:bidi="es-ES"/>
                                </w:rPr>
                                <w:t xml:space="preserve">Informe </w:t>
                              </w:r>
                              <w:r w:rsidR="00914EA5">
                                <w:rPr>
                                  <w:lang w:bidi="es-ES"/>
                                </w:rPr>
                                <w:t>técnico</w:t>
                              </w:r>
                            </w:p>
                            <w:p w14:paraId="1B881EDE" w14:textId="77777777" w:rsidR="00104080" w:rsidRDefault="00104080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61DA725B" w14:textId="77777777" w:rsidR="00F80F15" w:rsidRDefault="00F80F15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  <w:lang w:bidi="es-ES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lang w:bidi="es-ES"/>
                                </w:rPr>
                                <w:t xml:space="preserve">Batalla de </w:t>
                              </w:r>
                            </w:p>
                            <w:p w14:paraId="5014DFFF" w14:textId="17137E21" w:rsidR="00D76AB2" w:rsidRPr="00745C53" w:rsidRDefault="00F80F15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lang w:bidi="es-ES"/>
                                </w:rPr>
                                <w:t>razas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61E5CF38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1E7DF9D3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484B80B1" w14:textId="77777777" w:rsidR="00745C53" w:rsidRDefault="00745C53"/>
    <w:p w14:paraId="1394EEFB" w14:textId="77777777" w:rsidR="000B4502" w:rsidRDefault="000B4502"/>
    <w:tbl>
      <w:tblPr>
        <w:tblW w:w="12180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919"/>
        <w:gridCol w:w="1702"/>
        <w:gridCol w:w="6488"/>
      </w:tblGrid>
      <w:tr w:rsidR="00515218" w14:paraId="01E3C475" w14:textId="77777777" w:rsidTr="00515218">
        <w:trPr>
          <w:trHeight w:val="2970"/>
        </w:trPr>
        <w:tc>
          <w:tcPr>
            <w:tcW w:w="6090" w:type="dxa"/>
            <w:gridSpan w:val="2"/>
          </w:tcPr>
          <w:p w14:paraId="53A0BD24" w14:textId="77777777" w:rsidR="00515218" w:rsidRDefault="00515218" w:rsidP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21C7D740" wp14:editId="0A99734B">
                      <wp:extent cx="3674553" cy="1733702"/>
                      <wp:effectExtent l="0" t="0" r="0" b="0"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7337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CF4EB44" w14:textId="606A3EBE" w:rsidR="00515218" w:rsidRPr="000421C2" w:rsidRDefault="00F80F15" w:rsidP="000B4502">
                                  <w:pPr>
                                    <w:pStyle w:val="Ttulo"/>
                                    <w:rPr>
                                      <w:i/>
                                      <w:iCs/>
                                      <w:color w:val="44546A" w:themeColor="text2"/>
                                    </w:rPr>
                                  </w:pPr>
                                  <w:r w:rsidRPr="000421C2">
                                    <w:rPr>
                                      <w:i/>
                                      <w:iCs/>
                                      <w:color w:val="44546A" w:themeColor="text2"/>
                                      <w:lang w:bidi="es-ES"/>
                                    </w:rPr>
                                    <w:t>Batalla de razas</w:t>
                                  </w:r>
                                </w:p>
                                <w:p w14:paraId="1AF2674C" w14:textId="7E213EE0" w:rsidR="00515218" w:rsidRPr="000B4502" w:rsidRDefault="00515218" w:rsidP="000B4502">
                                  <w:pPr>
                                    <w:pStyle w:val="Subttulo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1C7D740" id="Cuadro de texto 10" o:spid="_x0000_s1029" type="#_x0000_t202" style="width:289.3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" filled="f" stroked="f" strokeweight=".5pt">
                      <v:textbox>
                        <w:txbxContent>
                          <w:p w14:paraId="3CF4EB44" w14:textId="606A3EBE" w:rsidR="00515218" w:rsidRPr="000421C2" w:rsidRDefault="00F80F15" w:rsidP="000B4502">
                            <w:pPr>
                              <w:pStyle w:val="Ttulo"/>
                              <w:rPr>
                                <w:i/>
                                <w:iCs/>
                                <w:color w:val="44546A" w:themeColor="text2"/>
                              </w:rPr>
                            </w:pPr>
                            <w:r w:rsidRPr="000421C2">
                              <w:rPr>
                                <w:i/>
                                <w:iCs/>
                                <w:color w:val="44546A" w:themeColor="text2"/>
                                <w:lang w:bidi="es-ES"/>
                              </w:rPr>
                              <w:t>Batalla de razas</w:t>
                            </w:r>
                          </w:p>
                          <w:p w14:paraId="1AF2674C" w14:textId="7E213EE0" w:rsidR="00515218" w:rsidRPr="000B4502" w:rsidRDefault="00515218" w:rsidP="000B4502">
                            <w:pPr>
                              <w:pStyle w:val="Subttulo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090" w:type="dxa"/>
          </w:tcPr>
          <w:p w14:paraId="5885037D" w14:textId="77777777" w:rsidR="00515218" w:rsidRDefault="00515218" w:rsidP="00962CE6">
            <w:pPr>
              <w:ind w:right="915"/>
            </w:pP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BE8AAD6" wp14:editId="67EE9C1F">
                      <wp:extent cx="3008630" cy="1660551"/>
                      <wp:effectExtent l="0" t="0" r="0" b="0"/>
                      <wp:docPr id="12" name="Cuadro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66055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89A149" w14:textId="2022FD1A" w:rsidR="00515218" w:rsidRDefault="003B71B1" w:rsidP="00A25F03">
                                  <w:pPr>
                                    <w:pStyle w:val="Sinespaciado"/>
                                    <w:ind w:right="229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RESUMEN DEL PROYECTO</w:t>
                                  </w:r>
                                </w:p>
                                <w:p w14:paraId="79548464" w14:textId="5E38AAD0" w:rsidR="00093353" w:rsidRPr="00093353" w:rsidRDefault="008C1962" w:rsidP="00A25F03">
                                  <w:pPr>
                                    <w:pStyle w:val="Sinespaciado"/>
                                    <w:ind w:right="229"/>
                                    <w:rPr>
                                      <w:color w:val="44546A" w:themeColor="text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  <w:lang w:bidi="es-ES"/>
                                    </w:rPr>
                                    <w:t>En el proyecto hemos realizado una aplicación para simular una batalla entre dos personajes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E8AAD6" id="Cuadro de texto 12" o:spid="_x0000_s1030" type="#_x0000_t202" style="width:236.9pt;height:1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" filled="f" stroked="f" strokeweight=".5pt">
                      <v:textbox>
                        <w:txbxContent>
                          <w:p w14:paraId="7F89A149" w14:textId="2022FD1A" w:rsidR="00515218" w:rsidRDefault="003B71B1" w:rsidP="00A25F03">
                            <w:pPr>
                              <w:pStyle w:val="Sinespaciado"/>
                              <w:ind w:right="229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RESUMEN DEL PROYECTO</w:t>
                            </w:r>
                          </w:p>
                          <w:p w14:paraId="79548464" w14:textId="5E38AAD0" w:rsidR="00093353" w:rsidRPr="00093353" w:rsidRDefault="008C1962" w:rsidP="00A25F03">
                            <w:pPr>
                              <w:pStyle w:val="Sinespaciado"/>
                              <w:ind w:right="229"/>
                              <w:rPr>
                                <w:color w:val="44546A" w:themeColor="text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bidi="es-ES"/>
                              </w:rPr>
                              <w:t>En el proyecto hemos realizado una aplicación para simular una batalla entre dos personajes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603AE158" w14:textId="77777777" w:rsidTr="00515218">
        <w:trPr>
          <w:trHeight w:val="8604"/>
        </w:trPr>
        <w:tc>
          <w:tcPr>
            <w:tcW w:w="3635" w:type="dxa"/>
          </w:tcPr>
          <w:p w14:paraId="19F45B27" w14:textId="7928BEC6" w:rsidR="000B4502" w:rsidRDefault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7E83CEF" wp14:editId="33767757">
                      <wp:extent cx="614149" cy="676894"/>
                      <wp:effectExtent l="0" t="0" r="0" b="9525"/>
                      <wp:docPr id="13" name="Cuadro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BA2942" w14:textId="1752B94A" w:rsidR="000B4502" w:rsidRDefault="000B4502" w:rsidP="000B4502">
                                  <w:pPr>
                                    <w:pStyle w:val="Ttulo1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E83CEF" id="Cuadro de texto 13" o:spid="_x0000_s1031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" fillcolor="white [3201]" stroked="f" strokeweight=".5pt">
                      <v:textbox>
                        <w:txbxContent>
                          <w:p w14:paraId="60BA2942" w14:textId="1752B94A" w:rsidR="000B4502" w:rsidRDefault="000B4502" w:rsidP="000B4502">
                            <w:pPr>
                              <w:pStyle w:val="Ttulo1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62CD0844" wp14:editId="6EC2F35D">
                      <wp:extent cx="1674421" cy="676894"/>
                      <wp:effectExtent l="0" t="0" r="2540" b="9525"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9595F8" w14:textId="218C2BA9" w:rsidR="000B4502" w:rsidRDefault="000B4502" w:rsidP="000B4502">
                                  <w:pPr>
                                    <w:pStyle w:val="Ttulo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CD0844" id="Cuadro de texto 16" o:spid="_x0000_s1032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" fillcolor="white [3201]" stroked="f" strokeweight=".5pt">
                      <v:textbox>
                        <w:txbxContent>
                          <w:p w14:paraId="4C9595F8" w14:textId="218C2BA9" w:rsidR="000B4502" w:rsidRDefault="000B4502" w:rsidP="000B4502">
                            <w:pPr>
                              <w:pStyle w:val="Ttulo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7FF2EBF" wp14:editId="2589B5DF">
                      <wp:extent cx="614149" cy="676894"/>
                      <wp:effectExtent l="0" t="0" r="0" b="9525"/>
                      <wp:docPr id="15" name="Cuadro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3E2DA6" w14:textId="1E1E9BFB" w:rsidR="000B4502" w:rsidRDefault="000B4502" w:rsidP="000B4502">
                                  <w:pPr>
                                    <w:pStyle w:val="Ttulo1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FF2EBF" id="Cuadro de texto 15" o:spid="_x0000_s1033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" fillcolor="white [3201]" stroked="f" strokeweight=".5pt">
                      <v:textbox>
                        <w:txbxContent>
                          <w:p w14:paraId="223E2DA6" w14:textId="1E1E9BFB" w:rsidR="000B4502" w:rsidRDefault="000B4502" w:rsidP="000B4502">
                            <w:pPr>
                              <w:pStyle w:val="Ttulo1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E53E26A" wp14:editId="5321EA21">
                      <wp:extent cx="1674421" cy="676894"/>
                      <wp:effectExtent l="0" t="0" r="2540" b="9525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9EC97F8" w14:textId="1973C199" w:rsidR="000B4502" w:rsidRDefault="000B4502" w:rsidP="000B4502">
                                  <w:pPr>
                                    <w:pStyle w:val="Ttulo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E53E26A" id="Cuadro de texto 14" o:spid="_x0000_s1034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" fillcolor="white [3201]" stroked="f" strokeweight=".5pt">
                      <v:textbox>
                        <w:txbxContent>
                          <w:p w14:paraId="69EC97F8" w14:textId="1973C199" w:rsidR="000B4502" w:rsidRDefault="000B4502" w:rsidP="000B4502">
                            <w:pPr>
                              <w:pStyle w:val="Ttulo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71FC3DC" wp14:editId="78A9C0E2">
                      <wp:extent cx="614045" cy="676894"/>
                      <wp:effectExtent l="0" t="0" r="0" b="9525"/>
                      <wp:docPr id="18" name="Cuadro de tex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29E203" w14:textId="313D7783" w:rsidR="000B4502" w:rsidRDefault="000B4502" w:rsidP="000B4502">
                                  <w:pPr>
                                    <w:pStyle w:val="Ttulo1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1FC3DC" id="Cuadro de texto 18" o:spid="_x0000_s1035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" fillcolor="white [3201]" stroked="f" strokeweight=".5pt">
                      <v:textbox>
                        <w:txbxContent>
                          <w:p w14:paraId="6E29E203" w14:textId="313D7783" w:rsidR="000B4502" w:rsidRDefault="000B4502" w:rsidP="000B4502">
                            <w:pPr>
                              <w:pStyle w:val="Ttulo1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2359A8DF" wp14:editId="41B035C6">
                      <wp:extent cx="1674421" cy="676894"/>
                      <wp:effectExtent l="0" t="0" r="2540" b="9525"/>
                      <wp:docPr id="17" name="Cuadro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960CEC" w14:textId="08D6BDD6" w:rsidR="000B4502" w:rsidRDefault="000B4502" w:rsidP="000B4502">
                                  <w:pPr>
                                    <w:pStyle w:val="Ttulo3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59A8DF" id="Cuadro de texto 17" o:spid="_x0000_s1036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" fillcolor="white [3201]" stroked="f" strokeweight=".5pt">
                      <v:textbox>
                        <w:txbxContent>
                          <w:p w14:paraId="73960CEC" w14:textId="08D6BDD6" w:rsidR="000B4502" w:rsidRDefault="000B4502" w:rsidP="000B4502">
                            <w:pPr>
                              <w:pStyle w:val="Ttulo3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545" w:type="dxa"/>
            <w:gridSpan w:val="2"/>
          </w:tcPr>
          <w:p w14:paraId="4E59A5CF" w14:textId="78E0ACAD" w:rsidR="000B4502" w:rsidRDefault="000B4502">
            <w:r w:rsidRPr="000B4502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200BC0B4" wp14:editId="3269F9B8">
                      <wp:extent cx="4233240" cy="4884420"/>
                      <wp:effectExtent l="0" t="0" r="0" b="0"/>
                      <wp:docPr id="11" name="Cuadro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33240" cy="4884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F34AA2" w14:textId="4CD1EB94" w:rsidR="002760C7" w:rsidRDefault="002760C7" w:rsidP="002760C7">
                                  <w:pPr>
                                    <w:pStyle w:val="Ttulo1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Tecnologías</w:t>
                                  </w:r>
                                  <w:r w:rsidR="00F80F15">
                                    <w:rPr>
                                      <w:lang w:bidi="es-ES"/>
                                    </w:rPr>
                                    <w:t xml:space="preserve"> aplicadas</w:t>
                                  </w:r>
                                </w:p>
                                <w:p w14:paraId="41982524" w14:textId="77777777" w:rsidR="002760C7" w:rsidRPr="002760C7" w:rsidRDefault="002760C7" w:rsidP="002760C7">
                                  <w:pPr>
                                    <w:pStyle w:val="Prrafodelista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3521DD9F" w14:textId="33FF601E" w:rsidR="000B4502" w:rsidRDefault="00F80F15" w:rsidP="000B4502">
                                  <w:pPr>
                                    <w:pStyle w:val="Ttulo2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Incidencias</w:t>
                                  </w:r>
                                </w:p>
                                <w:p w14:paraId="6717349D" w14:textId="63AF7517" w:rsidR="002760C7" w:rsidRPr="002760C7" w:rsidRDefault="002760C7" w:rsidP="002760C7">
                                  <w:pPr>
                                    <w:pStyle w:val="Prrafodelista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02D2972F" w14:textId="6F6D70F8" w:rsidR="002760C7" w:rsidRDefault="003B71B1" w:rsidP="000421C2">
                                  <w:pPr>
                                    <w:pStyle w:val="Ttulo3"/>
                                    <w:rPr>
                                      <w:sz w:val="36"/>
                                      <w:szCs w:val="36"/>
                                      <w:lang w:bidi="es-ES"/>
                                    </w:rPr>
                                  </w:pPr>
                                  <w:r>
                                    <w:rPr>
                                      <w:sz w:val="36"/>
                                      <w:szCs w:val="36"/>
                                      <w:lang w:bidi="es-ES"/>
                                    </w:rPr>
                                    <w:t>Propuestas de mejora</w:t>
                                  </w:r>
                                </w:p>
                                <w:p w14:paraId="5493C491" w14:textId="77777777" w:rsidR="000421C2" w:rsidRPr="000421C2" w:rsidRDefault="000421C2" w:rsidP="000421C2">
                                  <w:pPr>
                                    <w:pStyle w:val="Prrafodelista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lang w:bidi="es-ES"/>
                                    </w:rPr>
                                  </w:pPr>
                                </w:p>
                                <w:p w14:paraId="68FA0D4C" w14:textId="77777777" w:rsidR="00A501D9" w:rsidRDefault="00A501D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00BC0B4" id="Cuadro de texto 11" o:spid="_x0000_s1037" type="#_x0000_t202" style="width:333.35pt;height:38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" fillcolor="white [3201]" stroked="f" strokeweight=".5pt">
                      <v:textbox>
                        <w:txbxContent>
                          <w:p w14:paraId="32F34AA2" w14:textId="4CD1EB94" w:rsidR="002760C7" w:rsidRDefault="002760C7" w:rsidP="002760C7">
                            <w:pPr>
                              <w:pStyle w:val="Ttulo1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Tecnologías</w:t>
                            </w:r>
                            <w:r w:rsidR="00F80F15">
                              <w:rPr>
                                <w:lang w:bidi="es-ES"/>
                              </w:rPr>
                              <w:t xml:space="preserve"> aplicadas</w:t>
                            </w:r>
                          </w:p>
                          <w:p w14:paraId="41982524" w14:textId="77777777" w:rsidR="002760C7" w:rsidRPr="002760C7" w:rsidRDefault="002760C7" w:rsidP="002760C7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lang w:bidi="es-ES"/>
                              </w:rPr>
                            </w:pPr>
                          </w:p>
                          <w:p w14:paraId="3521DD9F" w14:textId="33FF601E" w:rsidR="000B4502" w:rsidRDefault="00F80F15" w:rsidP="000B4502">
                            <w:pPr>
                              <w:pStyle w:val="Ttulo2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Incidencias</w:t>
                            </w:r>
                          </w:p>
                          <w:p w14:paraId="6717349D" w14:textId="63AF7517" w:rsidR="002760C7" w:rsidRPr="002760C7" w:rsidRDefault="002760C7" w:rsidP="002760C7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lang w:bidi="es-ES"/>
                              </w:rPr>
                            </w:pPr>
                          </w:p>
                          <w:p w14:paraId="02D2972F" w14:textId="6F6D70F8" w:rsidR="002760C7" w:rsidRDefault="003B71B1" w:rsidP="000421C2">
                            <w:pPr>
                              <w:pStyle w:val="Ttulo3"/>
                              <w:rPr>
                                <w:sz w:val="36"/>
                                <w:szCs w:val="36"/>
                                <w:lang w:bidi="es-ES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bidi="es-ES"/>
                              </w:rPr>
                              <w:t>Propuestas de mejora</w:t>
                            </w:r>
                          </w:p>
                          <w:p w14:paraId="5493C491" w14:textId="77777777" w:rsidR="000421C2" w:rsidRPr="000421C2" w:rsidRDefault="000421C2" w:rsidP="000421C2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rPr>
                                <w:lang w:bidi="es-ES"/>
                              </w:rPr>
                            </w:pPr>
                          </w:p>
                          <w:p w14:paraId="68FA0D4C" w14:textId="77777777" w:rsidR="00A501D9" w:rsidRDefault="00A501D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3A98D378" w14:textId="77777777" w:rsidTr="00515218">
        <w:trPr>
          <w:trHeight w:val="2727"/>
        </w:trPr>
        <w:tc>
          <w:tcPr>
            <w:tcW w:w="12180" w:type="dxa"/>
            <w:gridSpan w:val="3"/>
            <w:vAlign w:val="center"/>
          </w:tcPr>
          <w:p w14:paraId="042F13C0" w14:textId="77777777" w:rsidR="000B4502" w:rsidRDefault="00914EA5" w:rsidP="00962CE6">
            <w:pPr>
              <w:ind w:left="720" w:right="930"/>
              <w:rPr>
                <w:rFonts w:asciiTheme="majorHAnsi" w:hAnsiTheme="majorHAnsi"/>
                <w:sz w:val="24"/>
                <w:szCs w:val="24"/>
                <w:lang w:bidi="es-ES"/>
              </w:rPr>
            </w:pPr>
            <w:r w:rsidRPr="00F80F15">
              <w:rPr>
                <w:rFonts w:asciiTheme="majorHAnsi" w:hAnsiTheme="majorHAnsi"/>
                <w:sz w:val="24"/>
                <w:szCs w:val="24"/>
                <w:lang w:bidi="es-ES"/>
              </w:rPr>
              <w:t>Valoración</w:t>
            </w:r>
            <w:r w:rsidR="00F80F15" w:rsidRPr="00F80F15">
              <w:rPr>
                <w:rFonts w:asciiTheme="majorHAnsi" w:hAnsiTheme="majorHAnsi"/>
                <w:sz w:val="24"/>
                <w:szCs w:val="24"/>
                <w:lang w:bidi="es-ES"/>
              </w:rPr>
              <w:t xml:space="preserve"> personal del proyecto</w:t>
            </w:r>
          </w:p>
          <w:p w14:paraId="4DE3E36E" w14:textId="767867B2" w:rsidR="00914EA5" w:rsidRPr="00F80F15" w:rsidRDefault="00914EA5" w:rsidP="00962CE6">
            <w:pPr>
              <w:ind w:left="720" w:right="930"/>
              <w:rPr>
                <w:rFonts w:asciiTheme="majorHAnsi" w:hAnsiTheme="majorHAnsi"/>
                <w:sz w:val="24"/>
                <w:szCs w:val="24"/>
              </w:rPr>
            </w:pPr>
          </w:p>
        </w:tc>
      </w:tr>
      <w:tr w:rsidR="00A1111B" w14:paraId="4B6E8319" w14:textId="77777777" w:rsidTr="00A1111B">
        <w:trPr>
          <w:trHeight w:val="630"/>
        </w:trPr>
        <w:tc>
          <w:tcPr>
            <w:tcW w:w="12180" w:type="dxa"/>
            <w:gridSpan w:val="3"/>
            <w:vAlign w:val="bottom"/>
          </w:tcPr>
          <w:p w14:paraId="13F57AA3" w14:textId="77777777" w:rsidR="00A1111B" w:rsidRDefault="00A1111B" w:rsidP="00962CE6">
            <w:pPr>
              <w:ind w:left="720" w:right="1020"/>
              <w:jc w:val="right"/>
              <w:rPr>
                <w:noProof/>
              </w:rPr>
            </w:pPr>
            <w:r>
              <w:rPr>
                <w:noProof/>
                <w:lang w:bidi="es-ES"/>
              </w:rPr>
              <w:t>Página 2</w:t>
            </w:r>
          </w:p>
        </w:tc>
      </w:tr>
    </w:tbl>
    <w:p w14:paraId="69A845A6" w14:textId="77777777" w:rsidR="00392FA9" w:rsidRDefault="00392FA9"/>
    <w:sectPr w:rsidR="00392FA9" w:rsidSect="00A25F03">
      <w:pgSz w:w="11906" w:h="16838" w:code="9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altName w:val="Franklin Gothic Heavy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514B6"/>
    <w:multiLevelType w:val="hybridMultilevel"/>
    <w:tmpl w:val="87D0AA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90188D"/>
    <w:multiLevelType w:val="hybridMultilevel"/>
    <w:tmpl w:val="293891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F15"/>
    <w:rsid w:val="00021C04"/>
    <w:rsid w:val="000421C2"/>
    <w:rsid w:val="00093353"/>
    <w:rsid w:val="000B4502"/>
    <w:rsid w:val="00104080"/>
    <w:rsid w:val="001E24CF"/>
    <w:rsid w:val="002760C7"/>
    <w:rsid w:val="00392FA9"/>
    <w:rsid w:val="003B71B1"/>
    <w:rsid w:val="00515218"/>
    <w:rsid w:val="00714AA5"/>
    <w:rsid w:val="00745C53"/>
    <w:rsid w:val="0083600B"/>
    <w:rsid w:val="008707A9"/>
    <w:rsid w:val="008C1962"/>
    <w:rsid w:val="00914EA5"/>
    <w:rsid w:val="00915873"/>
    <w:rsid w:val="00962CE6"/>
    <w:rsid w:val="00A1111B"/>
    <w:rsid w:val="00A25F03"/>
    <w:rsid w:val="00A501D9"/>
    <w:rsid w:val="00B51D1E"/>
    <w:rsid w:val="00BB13BB"/>
    <w:rsid w:val="00D76AB2"/>
    <w:rsid w:val="00F80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5BDD06"/>
  <w15:chartTrackingRefBased/>
  <w15:docId w15:val="{6BCF060B-C49B-4407-A355-534A945A3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5873"/>
    <w:pPr>
      <w:spacing w:line="240" w:lineRule="auto"/>
    </w:pPr>
    <w:rPr>
      <w:sz w:val="21"/>
    </w:rPr>
  </w:style>
  <w:style w:type="paragraph" w:styleId="Ttulo1">
    <w:name w:val="heading 1"/>
    <w:basedOn w:val="Normal"/>
    <w:next w:val="Normal"/>
    <w:link w:val="Ttulo1C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915873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15873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ar">
    <w:name w:val="Título 1 Car"/>
    <w:basedOn w:val="Fuentedeprrafopredeter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inespaciado">
    <w:name w:val="No Spacing"/>
    <w:uiPriority w:val="1"/>
    <w:qFormat/>
    <w:rsid w:val="00915873"/>
    <w:pPr>
      <w:spacing w:after="0" w:line="240" w:lineRule="auto"/>
    </w:pPr>
    <w:rPr>
      <w:sz w:val="21"/>
    </w:rPr>
  </w:style>
  <w:style w:type="character" w:customStyle="1" w:styleId="Ttulo3Car">
    <w:name w:val="Título 3 Car"/>
    <w:basedOn w:val="Fuentedeprrafopredeter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2760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uto\AppData\Roaming\Microsoft\Templates\Informe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Informe (tema Urbano)</Template>
  <TotalTime>38</TotalTime>
  <Pages>2</Pages>
  <Words>10</Words>
  <Characters>60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pauto</dc:creator>
  <cp:keywords/>
  <dc:description/>
  <cp:lastModifiedBy>pautormocasado@gmail.com</cp:lastModifiedBy>
  <cp:revision>3</cp:revision>
  <dcterms:created xsi:type="dcterms:W3CDTF">2021-05-10T11:17:00Z</dcterms:created>
  <dcterms:modified xsi:type="dcterms:W3CDTF">2021-05-11T08:33:00Z</dcterms:modified>
</cp:coreProperties>
</file>